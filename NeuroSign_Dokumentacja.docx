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Heading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2CDF7E88" w:rsidR="000C2633" w:rsidRPr="00EA7099" w:rsidRDefault="005C6741">
            <w:r>
              <w:t>Gracjan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Heading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513D2FF2" w:rsidR="000C2633" w:rsidRPr="00EA7099" w:rsidRDefault="005C6741">
            <w:r>
              <w:t>337351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Heading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5D07836E" w:rsidR="000C2633" w:rsidRPr="00EA7099" w:rsidRDefault="005C6741">
            <w:r>
              <w:t>Ziemiański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Heading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40C73AD1" w:rsidR="000C2633" w:rsidRPr="00EA7099" w:rsidRDefault="008E7914">
            <w:r>
              <w:t>PUM/PAM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Heading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4165FBE7" w:rsidR="000C2633" w:rsidRPr="00EA7099" w:rsidRDefault="0059793D">
            <w:r>
              <w:t>L</w:t>
            </w:r>
            <w:r w:rsidR="005642DE">
              <w:t>ink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Heading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71B6E0B6" w:rsidR="000C2633" w:rsidRPr="00EA7099" w:rsidRDefault="00B62E42">
            <w:proofErr w:type="spellStart"/>
            <w:r>
              <w:t>xxxx</w:t>
            </w:r>
            <w:proofErr w:type="spellEnd"/>
            <w:r w:rsidR="008B4EEB">
              <w:t>/</w:t>
            </w:r>
            <w:proofErr w:type="spellStart"/>
            <w:r>
              <w:t>xxxx</w:t>
            </w:r>
            <w:proofErr w:type="spellEnd"/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Heading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7C0F84AB" w:rsidR="000C2633" w:rsidRPr="00EA7099" w:rsidRDefault="002152F7">
            <w:r>
              <w:t>2,0 – 5,0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Heading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67584BDC" w:rsidR="000C2633" w:rsidRPr="00EA7099" w:rsidRDefault="008B4EEB">
            <w:r>
              <w:t>letni/zimowy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Heading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E190385" w14:textId="77777777" w:rsidR="000C2633" w:rsidRDefault="0059793D">
            <w:r>
              <w:t>PUM: max 1</w:t>
            </w:r>
          </w:p>
          <w:p w14:paraId="4078201D" w14:textId="0D281CB7" w:rsidR="0059793D" w:rsidRPr="00EA7099" w:rsidRDefault="0059793D">
            <w:r>
              <w:t>PAM: max 3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Heading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77777777" w:rsidR="000C2633" w:rsidRDefault="00246F93">
            <w:r>
              <w:t>1/2/3</w:t>
            </w:r>
          </w:p>
          <w:p w14:paraId="2AE2C81E" w14:textId="60C6DE83" w:rsidR="00246F93" w:rsidRPr="00EA7099" w:rsidRDefault="00246F93">
            <w:r>
              <w:t>dzień zajęć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Heading2"/>
            </w:pPr>
            <w:r>
              <w:t>Technologie</w:t>
            </w: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09A26F21" w14:textId="1C9FDB0A" w:rsidR="000C2633" w:rsidRPr="00EA7099" w:rsidRDefault="005642DE" w:rsidP="005642DE">
            <w:pPr>
              <w:pStyle w:val="Heading1"/>
            </w:pPr>
            <w:r>
              <w:rPr>
                <w:lang w:bidi="pl-PL"/>
              </w:rPr>
              <w:t xml:space="preserve">Środowiska Programistyczne: </w:t>
            </w:r>
          </w:p>
        </w:tc>
        <w:tc>
          <w:tcPr>
            <w:tcW w:w="4682" w:type="dxa"/>
          </w:tcPr>
          <w:p w14:paraId="378E00A2" w14:textId="7789B417" w:rsidR="000C2633" w:rsidRPr="00EA7099" w:rsidRDefault="005642DE" w:rsidP="00973885">
            <w:pPr>
              <w:pStyle w:val="Heading1"/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</w:p>
          <w:p w14:paraId="6F816FCE" w14:textId="11C0CF12" w:rsidR="00E00E9F" w:rsidRDefault="00E00E9F" w:rsidP="003241AA"/>
          <w:p w14:paraId="2CD4A275" w14:textId="3BBAD24D" w:rsidR="005D3C78" w:rsidRDefault="005D3C78" w:rsidP="003241AA"/>
          <w:p w14:paraId="12F2959A" w14:textId="77777777" w:rsidR="005D3C78" w:rsidRDefault="005D3C78" w:rsidP="003241AA"/>
          <w:p w14:paraId="5B10A341" w14:textId="50C51161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leGrid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Heading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057539AF" w14:textId="2C16BEC1" w:rsidR="00ED51E4" w:rsidRDefault="00ED51E4" w:rsidP="00ED51E4">
            <w:pPr>
              <w:pStyle w:val="Heading1"/>
            </w:pPr>
            <w:r>
              <w:t>Krótkie podsumowanie aplikacji: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Heading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7D6D6028" w14:textId="0A23107E" w:rsidR="00ED51E4" w:rsidRPr="00EA7099" w:rsidRDefault="00ED51E4" w:rsidP="00ED51E4">
            <w:pPr>
              <w:pStyle w:val="Heading1"/>
            </w:pPr>
            <w:r>
              <w:t>Opis Dostarczanych Funkcjonalności: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Heading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09AA97CD" w14:textId="680BF5A5" w:rsidR="00ED51E4" w:rsidRDefault="00ED51E4" w:rsidP="00ED51E4">
            <w:pPr>
              <w:pStyle w:val="Heading1"/>
            </w:pPr>
            <w:r>
              <w:t>Opis Zewnętrznych Źródeł Danych</w:t>
            </w:r>
          </w:p>
        </w:tc>
      </w:tr>
    </w:tbl>
    <w:tbl>
      <w:tblPr>
        <w:tblStyle w:val="TableGridLight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recenzenta:"/>
            <w:tag w:val="Wprowadź imię i nazwisko recenzenta:"/>
            <w:id w:val="96767532"/>
            <w:placeholder>
              <w:docPart w:val="9BAFA6434E56403F9EC0EFA333149259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  <w:tcBorders>
                  <w:top w:val="nil"/>
                </w:tcBorders>
              </w:tcPr>
              <w:p w14:paraId="0041D6F1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7C187B4E" w:rsidR="000C2633" w:rsidRPr="00EA7099" w:rsidRDefault="0059793D" w:rsidP="00973885">
            <w:pPr>
              <w:spacing w:after="0"/>
            </w:pPr>
            <w:r>
              <w:t xml:space="preserve">xxx </w:t>
            </w:r>
            <w:proofErr w:type="spellStart"/>
            <w:r>
              <w:t>xxx</w:t>
            </w:r>
            <w:proofErr w:type="spellEnd"/>
          </w:p>
        </w:tc>
      </w:tr>
      <w:tr w:rsidR="000C2633" w:rsidRPr="00EA7099" w14:paraId="08D7E286" w14:textId="77777777" w:rsidTr="008B4EEB">
        <w:tc>
          <w:tcPr>
            <w:tcW w:w="2547" w:type="dxa"/>
            <w:shd w:val="clear" w:color="auto" w:fill="D9D9D9" w:themeFill="background1" w:themeFillShade="D9"/>
          </w:tcPr>
          <w:p w14:paraId="765204A6" w14:textId="715A64F3" w:rsidR="000C2633" w:rsidRPr="00EA7099" w:rsidRDefault="008B4EEB" w:rsidP="00973885">
            <w:pPr>
              <w:spacing w:after="0"/>
            </w:pPr>
            <w: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zatwierdzającego:"/>
            <w:tag w:val="Wprowadź imię i nazwisko zatwierdzającego:"/>
            <w:id w:val="1694192981"/>
            <w:placeholder>
              <w:docPart w:val="1ABB4032C5C54C10817D02C3547B78C0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</w:tcPr>
              <w:p w14:paraId="438956E8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shd w:val="clear" w:color="auto" w:fill="D9D9D9" w:themeFill="background1" w:themeFillShade="D9"/>
          </w:tcPr>
          <w:p w14:paraId="06D7CCD7" w14:textId="355FEDB6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</w:tcPr>
          <w:p w14:paraId="1FD9FD51" w14:textId="047D3A58" w:rsidR="000C2633" w:rsidRPr="00EA7099" w:rsidRDefault="0059793D" w:rsidP="00973885">
            <w:pPr>
              <w:spacing w:after="0"/>
            </w:pPr>
            <w:r>
              <w:t xml:space="preserve">xxx </w:t>
            </w:r>
            <w:proofErr w:type="spellStart"/>
            <w:r>
              <w:t>xxx</w:t>
            </w:r>
            <w:proofErr w:type="spellEnd"/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2E116E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E19D" w14:textId="77777777" w:rsidR="002E116E" w:rsidRDefault="002E116E">
      <w:pPr>
        <w:spacing w:before="0" w:after="0"/>
      </w:pPr>
      <w:r>
        <w:separator/>
      </w:r>
    </w:p>
  </w:endnote>
  <w:endnote w:type="continuationSeparator" w:id="0">
    <w:p w14:paraId="2544613E" w14:textId="77777777" w:rsidR="002E116E" w:rsidRDefault="002E11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Footer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1809D" w14:textId="77777777" w:rsidR="002E116E" w:rsidRDefault="002E116E">
      <w:pPr>
        <w:spacing w:before="0" w:after="0"/>
      </w:pPr>
      <w:r>
        <w:separator/>
      </w:r>
    </w:p>
  </w:footnote>
  <w:footnote w:type="continuationSeparator" w:id="0">
    <w:p w14:paraId="3D3CD7CC" w14:textId="77777777" w:rsidR="002E116E" w:rsidRDefault="002E11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45FE2BED" w:rsidR="000C2633" w:rsidRPr="005C6741" w:rsidRDefault="005C6741" w:rsidP="005C6741">
    <w:pPr>
      <w:pStyle w:val="Header"/>
      <w:rPr>
        <w:color w:val="000000" w:themeColor="text1"/>
      </w:rPr>
    </w:pPr>
    <w:proofErr w:type="spellStart"/>
    <w:r w:rsidRPr="005C6741">
      <w:rPr>
        <w:rStyle w:val="Strong"/>
        <w:rFonts w:ascii="Helvetica Neue" w:hAnsi="Helvetica Neue"/>
        <w:color w:val="000000" w:themeColor="text1"/>
      </w:rPr>
      <w:t>NeuroSign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316658">
    <w:abstractNumId w:val="11"/>
  </w:num>
  <w:num w:numId="2" w16cid:durableId="799104932">
    <w:abstractNumId w:val="10"/>
  </w:num>
  <w:num w:numId="3" w16cid:durableId="673608509">
    <w:abstractNumId w:val="9"/>
  </w:num>
  <w:num w:numId="4" w16cid:durableId="809133052">
    <w:abstractNumId w:val="8"/>
  </w:num>
  <w:num w:numId="5" w16cid:durableId="1105879373">
    <w:abstractNumId w:val="7"/>
  </w:num>
  <w:num w:numId="6" w16cid:durableId="1392732280">
    <w:abstractNumId w:val="6"/>
  </w:num>
  <w:num w:numId="7" w16cid:durableId="788744055">
    <w:abstractNumId w:val="5"/>
  </w:num>
  <w:num w:numId="8" w16cid:durableId="2114277039">
    <w:abstractNumId w:val="4"/>
  </w:num>
  <w:num w:numId="9" w16cid:durableId="853300772">
    <w:abstractNumId w:val="3"/>
  </w:num>
  <w:num w:numId="10" w16cid:durableId="1988393856">
    <w:abstractNumId w:val="2"/>
  </w:num>
  <w:num w:numId="11" w16cid:durableId="1644578872">
    <w:abstractNumId w:val="1"/>
  </w:num>
  <w:num w:numId="12" w16cid:durableId="186069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B4B3F"/>
    <w:rsid w:val="000C2633"/>
    <w:rsid w:val="001A40E4"/>
    <w:rsid w:val="001B2073"/>
    <w:rsid w:val="001C09BA"/>
    <w:rsid w:val="001E59CF"/>
    <w:rsid w:val="002152F7"/>
    <w:rsid w:val="00246F93"/>
    <w:rsid w:val="002E116E"/>
    <w:rsid w:val="002F1DBC"/>
    <w:rsid w:val="003241AA"/>
    <w:rsid w:val="00330120"/>
    <w:rsid w:val="00342CDD"/>
    <w:rsid w:val="00363A6A"/>
    <w:rsid w:val="00381759"/>
    <w:rsid w:val="00403AAB"/>
    <w:rsid w:val="004E1A15"/>
    <w:rsid w:val="00521A90"/>
    <w:rsid w:val="005443BE"/>
    <w:rsid w:val="005642DE"/>
    <w:rsid w:val="0059793D"/>
    <w:rsid w:val="005C6741"/>
    <w:rsid w:val="005D3C78"/>
    <w:rsid w:val="005E3543"/>
    <w:rsid w:val="006228EE"/>
    <w:rsid w:val="00635407"/>
    <w:rsid w:val="0066002F"/>
    <w:rsid w:val="006A0C25"/>
    <w:rsid w:val="006E5F76"/>
    <w:rsid w:val="00757CBF"/>
    <w:rsid w:val="00761239"/>
    <w:rsid w:val="00795023"/>
    <w:rsid w:val="00802707"/>
    <w:rsid w:val="008156CB"/>
    <w:rsid w:val="008527F0"/>
    <w:rsid w:val="008A6F05"/>
    <w:rsid w:val="008B4EEB"/>
    <w:rsid w:val="008E7914"/>
    <w:rsid w:val="009541C6"/>
    <w:rsid w:val="00973885"/>
    <w:rsid w:val="00991989"/>
    <w:rsid w:val="009C667F"/>
    <w:rsid w:val="009C7DE8"/>
    <w:rsid w:val="00A63436"/>
    <w:rsid w:val="00A670F2"/>
    <w:rsid w:val="00B42047"/>
    <w:rsid w:val="00B62E42"/>
    <w:rsid w:val="00B8392C"/>
    <w:rsid w:val="00BC7D19"/>
    <w:rsid w:val="00C07439"/>
    <w:rsid w:val="00C26D0F"/>
    <w:rsid w:val="00C5493D"/>
    <w:rsid w:val="00C97885"/>
    <w:rsid w:val="00CA1C12"/>
    <w:rsid w:val="00CA7DE2"/>
    <w:rsid w:val="00CD4BA3"/>
    <w:rsid w:val="00D7348B"/>
    <w:rsid w:val="00DA2EA0"/>
    <w:rsid w:val="00E00E9F"/>
    <w:rsid w:val="00E553AA"/>
    <w:rsid w:val="00E7117C"/>
    <w:rsid w:val="00E8273B"/>
    <w:rsid w:val="00EA0EB4"/>
    <w:rsid w:val="00EA7099"/>
    <w:rsid w:val="00ED51E4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E4"/>
  </w:style>
  <w:style w:type="paragraph" w:styleId="Heading1">
    <w:name w:val="heading 1"/>
    <w:basedOn w:val="Normal"/>
    <w:link w:val="Heading1Char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Bullet">
    <w:name w:val="List Bullet"/>
    <w:basedOn w:val="Normal"/>
    <w:uiPriority w:val="10"/>
    <w:pPr>
      <w:numPr>
        <w:numId w:val="3"/>
      </w:numPr>
    </w:pPr>
  </w:style>
  <w:style w:type="paragraph" w:styleId="ListNumber">
    <w:name w:val="List Number"/>
    <w:basedOn w:val="Normal"/>
    <w:uiPriority w:val="10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Theme="minorHAnsi"/>
      <w:lang w:eastAsia="en-US"/>
    </w:rPr>
  </w:style>
  <w:style w:type="paragraph" w:styleId="NoSpacing">
    <w:name w:val="No Spacing"/>
    <w:uiPriority w:val="1"/>
    <w:semiHidden/>
    <w:unhideWhenUsed/>
    <w:qFormat/>
    <w:pPr>
      <w:spacing w:before="0" w:after="0"/>
    </w:p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table" w:styleId="PlainTable1">
    <w:name w:val="Plain Table 1"/>
    <w:basedOn w:val="TableNormal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40E4"/>
    <w:rPr>
      <w:i/>
      <w:iCs/>
      <w:color w:val="365F91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5443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semiHidden/>
    <w:unhideWhenUsed/>
    <w:qFormat/>
    <w:rsid w:val="005443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3B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unhideWhenUsed/>
    <w:qFormat/>
    <w:rsid w:val="005443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2DE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2DE"/>
  </w:style>
  <w:style w:type="character" w:styleId="EndnoteReference">
    <w:name w:val="endnote reference"/>
    <w:basedOn w:val="DefaultParagraphFont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AFA6434E56403F9EC0EFA3331492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6ADF7A-A78F-4566-8A1E-DE0A480DA0B2}"/>
      </w:docPartPr>
      <w:docPartBody>
        <w:p w:rsidR="008D5167" w:rsidRDefault="000958AC">
          <w:pPr>
            <w:pStyle w:val="9BAFA6434E56403F9EC0EFA333149259"/>
          </w:pPr>
          <w:r w:rsidRPr="00973885">
            <w:rPr>
              <w:lang w:bidi="pl-PL"/>
            </w:rPr>
            <w:t>Imię i nazwisko</w:t>
          </w:r>
        </w:p>
      </w:docPartBody>
    </w:docPart>
    <w:docPart>
      <w:docPartPr>
        <w:name w:val="1ABB4032C5C54C10817D02C3547B78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2BDD9F-7108-4D23-8455-DDA4276C9691}"/>
      </w:docPartPr>
      <w:docPartBody>
        <w:p w:rsidR="008D5167" w:rsidRDefault="000958AC">
          <w:pPr>
            <w:pStyle w:val="1ABB4032C5C54C10817D02C3547B78C0"/>
          </w:pPr>
          <w:r w:rsidRPr="00973885">
            <w:rPr>
              <w:lang w:bidi="pl-PL"/>
            </w:rPr>
            <w:t>Imię i nazwisko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AC"/>
    <w:rsid w:val="000958AC"/>
    <w:rsid w:val="0067096D"/>
    <w:rsid w:val="00852486"/>
    <w:rsid w:val="008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AFA6434E56403F9EC0EFA333149259">
    <w:name w:val="9BAFA6434E56403F9EC0EFA333149259"/>
  </w:style>
  <w:style w:type="paragraph" w:customStyle="1" w:styleId="1ABB4032C5C54C10817D02C3547B78C0">
    <w:name w:val="1ABB4032C5C54C10817D02C3547B7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C:\Users\rlewandkow\AppData\Roaming\Microsoft\Templates\Formularz opisu stanowiska.dotx</Template>
  <TotalTime>51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Gracjan Ziemiański</cp:lastModifiedBy>
  <cp:revision>14</cp:revision>
  <dcterms:created xsi:type="dcterms:W3CDTF">2022-11-22T14:35:00Z</dcterms:created>
  <dcterms:modified xsi:type="dcterms:W3CDTF">2024-03-02T15:41:00Z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